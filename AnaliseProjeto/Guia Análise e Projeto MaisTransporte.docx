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Mais Transporte</w:t>
      </w:r>
    </w:p>
    <w:p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:rsidR="00BC3128" w:rsidRDefault="000D7E0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>Versão &lt;2.0&gt;</w:t>
      </w:r>
    </w:p>
    <w:p w:rsidR="00BC3128" w:rsidRDefault="00BC3128">
      <w:pPr>
        <w:pStyle w:val="InfoBlue"/>
      </w:pPr>
    </w:p>
    <w:p w:rsidR="00BC3128" w:rsidRDefault="00BC3128">
      <w:pPr>
        <w:pStyle w:val="InfoBlue"/>
        <w:sectPr w:rsidR="00BC3128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:rsidR="00BC3128" w:rsidRDefault="000D7E0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>
              <w:rPr>
                <w:rStyle w:val="Vnculodendice"/>
                <w:webHidden/>
                <w:lang w:val="pt-BR"/>
              </w:rPr>
              <w:t>Mapeamento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>
              <w:rPr>
                <w:rStyle w:val="Vnculodendice"/>
                <w:webHidden/>
                <w:lang w:val="pt-BR"/>
              </w:rPr>
              <w:t>Classe de fronteira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>
              <w:rPr>
                <w:rStyle w:val="Vnculodendice"/>
                <w:webHidden/>
                <w:lang w:val="pt-BR"/>
              </w:rPr>
              <w:t>Classes do tipo Entity</w:t>
            </w:r>
            <w:r>
              <w:rPr>
                <w:rStyle w:val="Vnculodendice"/>
              </w:rPr>
              <w:tab/>
            </w:r>
          </w:hyperlink>
          <w:r>
            <w:t>5</w:t>
          </w:r>
        </w:p>
        <w:p w:rsidR="00BC3128" w:rsidRDefault="000D7E07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>
              <w:rPr>
                <w:rStyle w:val="Vnculodendice"/>
                <w:webHidden/>
                <w:lang w:val="pt-BR"/>
              </w:rPr>
              <w:t>Classe do tipo EntityCollection</w:t>
            </w:r>
            <w:r>
              <w:rPr>
                <w:rStyle w:val="Vnculodendice"/>
              </w:rPr>
              <w:tab/>
            </w:r>
          </w:hyperlink>
          <w:r>
            <w:t>6</w:t>
          </w:r>
          <w:r>
            <w:fldChar w:fldCharType="end"/>
          </w:r>
        </w:p>
      </w:sdtContent>
    </w:sdt>
    <w:p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BC3128" w:rsidRDefault="00BC3128">
      <w:pPr>
        <w:rPr>
          <w:lang w:val="pt-BR"/>
        </w:rPr>
      </w:pPr>
    </w:p>
    <w:p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:rsidR="00BC3128" w:rsidRDefault="00BC3128">
      <w:pPr>
        <w:rPr>
          <w:lang w:val="pt-BR"/>
        </w:rPr>
      </w:pPr>
    </w:p>
    <w:p w:rsidR="00BC3128" w:rsidRDefault="00BC3128">
      <w:pPr>
        <w:rPr>
          <w:lang w:val="pt-BR"/>
        </w:rPr>
      </w:pPr>
    </w:p>
    <w:p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>Esse documento tem como objetivo descrever a visão de implementação do software Mais Transporte e mostrar como foi feito o mapeamento das classes de análise para as classes de projeto.</w:t>
      </w:r>
    </w:p>
    <w:p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</w:t>
      </w:r>
      <w:r>
        <w:rPr>
          <w:rFonts w:ascii="Times New Roman" w:hAnsi="Times New Roman"/>
          <w:lang w:val="pt-BR"/>
        </w:rPr>
        <w:t>ento</w:t>
      </w:r>
      <w:bookmarkEnd w:id="3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:rsidR="00BC3128" w:rsidRDefault="000D7E0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de fronteira encontrada é criado um pacote dentro do pacote </w:t>
      </w:r>
      <w:proofErr w:type="spellStart"/>
      <w:r>
        <w:rPr>
          <w:color w:val="000000"/>
        </w:rPr>
        <w:t>MaisTransporteWeb</w:t>
      </w:r>
      <w:proofErr w:type="spellEnd"/>
      <w:r>
        <w:rPr>
          <w:color w:val="000000"/>
        </w:rPr>
        <w:t xml:space="preserve"> nomeado de acordo com o nome da classe de fronteira eliminando a parte “</w:t>
      </w:r>
      <w:proofErr w:type="spellStart"/>
      <w:r>
        <w:rPr>
          <w:color w:val="000000"/>
        </w:rPr>
        <w:t>TelaManter</w:t>
      </w:r>
      <w:proofErr w:type="spellEnd"/>
      <w:r>
        <w:rPr>
          <w:color w:val="000000"/>
        </w:rPr>
        <w:t xml:space="preserve">”, caso exista. Dentro desse pacote é chamada uma </w:t>
      </w:r>
      <w:r>
        <w:rPr>
          <w:color w:val="000000"/>
        </w:rPr>
        <w:t>classe Controladora.</w:t>
      </w:r>
    </w:p>
    <w:p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:rsidR="00BC3128" w:rsidRDefault="0044135A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125165" cy="1724266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23-08-27 1009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0D7E0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 xml:space="preserve">Para cada classe do tipo controle encontrada é criada uma classe nomeada de acordo com o nome da classe de controle eliminando estereótipo. </w:t>
      </w:r>
      <w:r>
        <w:rPr>
          <w:color w:val="000000"/>
        </w:rPr>
        <w:t>Adiciona-se o nome “Service” no final do nome da classe. A classe é armazenada no pacote Service.  A Figura 2 apresenta um exemplo desse mapeamento.</w:t>
      </w:r>
      <w:r>
        <w:tab/>
      </w:r>
    </w:p>
    <w:p w:rsidR="00BC3128" w:rsidRDefault="00BC3128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:rsidR="00BC3128" w:rsidRDefault="000D7E07">
      <w:pPr>
        <w:pStyle w:val="NormalWeb"/>
        <w:spacing w:beforeAutospacing="0" w:afterAutospacing="0"/>
        <w:ind w:left="720"/>
        <w:jc w:val="both"/>
      </w:pPr>
      <w:r>
        <w:lastRenderedPageBreak/>
        <w:t xml:space="preserve">                                        </w:t>
      </w:r>
      <w:r w:rsidR="00A62F12">
        <w:rPr>
          <w:noProof/>
        </w:rPr>
        <w:drawing>
          <wp:inline distT="0" distB="0" distL="0" distR="0">
            <wp:extent cx="4582164" cy="1600423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23-08-27 1012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</w:t>
      </w:r>
      <w:r>
        <w:rPr>
          <w:b/>
          <w:bCs/>
          <w:sz w:val="24"/>
          <w:szCs w:val="24"/>
          <w:lang w:val="pt-BR"/>
        </w:rPr>
        <w:t xml:space="preserve">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w:rsidR="00BC3128" w:rsidRDefault="00BC3128">
      <w:pPr>
        <w:rPr>
          <w:b/>
          <w:bCs/>
          <w:sz w:val="24"/>
          <w:szCs w:val="24"/>
          <w:lang w:val="pt-BR"/>
        </w:rPr>
      </w:pPr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</w:t>
      </w:r>
      <w:r>
        <w:rPr>
          <w:color w:val="000000"/>
        </w:rPr>
        <w:t>o.</w:t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:rsidR="00BC3128" w:rsidRDefault="005A3D1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372850" cy="255305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0D7E07" w:rsidP="005A3D1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:rsidR="00BC3128" w:rsidRDefault="00BC3128">
      <w:pPr>
        <w:rPr>
          <w:sz w:val="24"/>
          <w:szCs w:val="24"/>
          <w:lang w:val="pt-BR"/>
        </w:rPr>
      </w:pPr>
    </w:p>
    <w:p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p w:rsidR="00BC3128" w:rsidRDefault="005A3D1F">
      <w:pPr>
        <w:pStyle w:val="NormalWeb"/>
        <w:spacing w:beforeAutospacing="0" w:afterAutospacing="0"/>
        <w:ind w:left="720"/>
        <w:jc w:val="center"/>
      </w:pPr>
      <w:r>
        <w:rPr>
          <w:noProof/>
        </w:rPr>
        <w:lastRenderedPageBreak/>
        <w:drawing>
          <wp:inline distT="0" distB="0" distL="0" distR="0">
            <wp:extent cx="4829849" cy="162900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2"/>
      <w:footerReference w:type="default" r:id="rId13"/>
      <w:headerReference w:type="first" r:id="rId14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E07" w:rsidRDefault="000D7E07">
      <w:pPr>
        <w:spacing w:line="240" w:lineRule="auto"/>
      </w:pPr>
      <w:r>
        <w:separator/>
      </w:r>
    </w:p>
  </w:endnote>
  <w:endnote w:type="continuationSeparator" w:id="0">
    <w:p w:rsidR="000D7E07" w:rsidRDefault="000D7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>
      <w:tc>
        <w:tcPr>
          <w:tcW w:w="3162" w:type="dxa"/>
        </w:tcPr>
        <w:p w:rsidR="00BC3128" w:rsidRDefault="00BC3128">
          <w:pPr>
            <w:ind w:right="360"/>
          </w:pPr>
        </w:p>
      </w:tc>
      <w:tc>
        <w:tcPr>
          <w:tcW w:w="3162" w:type="dxa"/>
        </w:tcPr>
        <w:p w:rsidR="00BC3128" w:rsidRDefault="000D7E07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44135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</w:tcPr>
        <w:p w:rsidR="00BC3128" w:rsidRDefault="000D7E0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E07" w:rsidRDefault="000D7E07">
      <w:pPr>
        <w:spacing w:line="240" w:lineRule="auto"/>
      </w:pPr>
      <w:r>
        <w:separator/>
      </w:r>
    </w:p>
  </w:footnote>
  <w:footnote w:type="continuationSeparator" w:id="0">
    <w:p w:rsidR="000D7E07" w:rsidRDefault="000D7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28" w:rsidRDefault="00BC3128">
    <w:pPr>
      <w:rPr>
        <w:sz w:val="24"/>
        <w:szCs w:val="24"/>
      </w:rPr>
    </w:pPr>
  </w:p>
  <w:p w:rsidR="00BC3128" w:rsidRDefault="00BC3128">
    <w:pPr>
      <w:pBdr>
        <w:top w:val="single" w:sz="6" w:space="1" w:color="000000"/>
      </w:pBdr>
      <w:rPr>
        <w:sz w:val="24"/>
        <w:szCs w:val="24"/>
      </w:rPr>
    </w:pPr>
  </w:p>
  <w:p w:rsidR="00BC3128" w:rsidRDefault="000D7E07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0D7E07">
          <w:proofErr w:type="spellStart"/>
          <w:r>
            <w:t>Mais</w:t>
          </w:r>
          <w:proofErr w:type="spellEnd"/>
          <w:r>
            <w:t xml:space="preserve"> </w:t>
          </w:r>
          <w:proofErr w:type="spellStart"/>
          <w:r>
            <w:t>Transporte</w:t>
          </w:r>
          <w:proofErr w:type="spellEnd"/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0D7E0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2.0</w:t>
          </w:r>
        </w:p>
      </w:tc>
    </w:tr>
    <w:tr w:rsidR="00BC3128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0D7E0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3128" w:rsidRDefault="000D7E07">
          <w:r>
            <w:rPr>
              <w:lang w:val="pt-BR"/>
            </w:rPr>
            <w:t xml:space="preserve">  Date:</w:t>
          </w:r>
          <w:r>
            <w:t xml:space="preserve"> </w:t>
          </w:r>
          <w:r w:rsidR="005A3D1F">
            <w:rPr>
              <w:lang w:val="pt-BR"/>
            </w:rPr>
            <w:t>27</w:t>
          </w:r>
          <w:r>
            <w:rPr>
              <w:lang w:val="pt-BR"/>
            </w:rPr>
            <w:t>/08/2023</w:t>
          </w:r>
        </w:p>
      </w:tc>
    </w:tr>
  </w:tbl>
  <w:p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28"/>
    <w:rsid w:val="000D7E07"/>
    <w:rsid w:val="0044135A"/>
    <w:rsid w:val="005A3D1F"/>
    <w:rsid w:val="00A62F12"/>
    <w:rsid w:val="00BC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307</Words>
  <Characters>1663</Characters>
  <Application>Microsoft Office Word</Application>
  <DocSecurity>0</DocSecurity>
  <Lines>13</Lines>
  <Paragraphs>3</Paragraphs>
  <ScaleCrop>false</ScaleCrop>
  <Company>&lt;Nome da Empresa&gt;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natalia</cp:lastModifiedBy>
  <cp:revision>11</cp:revision>
  <dcterms:created xsi:type="dcterms:W3CDTF">2023-08-12T14:27:00Z</dcterms:created>
  <dcterms:modified xsi:type="dcterms:W3CDTF">2023-08-27T13:20:00Z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