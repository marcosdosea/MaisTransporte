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561CC0" w:rsidR="00A879E8" w:rsidRDefault="00C65508" w14:paraId="0EC250C8" w14:textId="00FB088E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Mais Transporte</w:t>
      </w:r>
    </w:p>
    <w:p w:rsidRPr="00561CC0" w:rsidR="00A879E8" w:rsidRDefault="00722D62" w14:paraId="4FA1BCF5" w14:textId="77777777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Pr="00561CC0" w:rsid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Pr="00561CC0" w:rsid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:rsidRPr="00561CC0" w:rsidR="00A879E8" w:rsidRDefault="00A879E8" w14:paraId="0ADAD49B" w14:textId="77777777">
      <w:pPr>
        <w:pStyle w:val="Ttulo"/>
        <w:jc w:val="right"/>
        <w:rPr>
          <w:rFonts w:ascii="Times New Roman" w:hAnsi="Times New Roman"/>
          <w:lang w:val="pt-BR"/>
        </w:rPr>
      </w:pPr>
    </w:p>
    <w:p w:rsidRPr="00561CC0" w:rsidR="00A879E8" w:rsidRDefault="00745B57" w14:paraId="081AEA5F" w14:textId="7777777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Pr="00561CC0" w:rsidR="00561CC0">
        <w:rPr>
          <w:rFonts w:ascii="Times New Roman" w:hAnsi="Times New Roman"/>
          <w:sz w:val="28"/>
          <w:szCs w:val="28"/>
          <w:lang w:val="pt-BR"/>
        </w:rPr>
        <w:t>1.0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:rsidRPr="00561CC0" w:rsidR="00A879E8" w:rsidP="00B9385C" w:rsidRDefault="00A879E8" w14:paraId="0B9DEA80" w14:textId="77777777">
      <w:pPr>
        <w:pStyle w:val="InfoBlue"/>
      </w:pPr>
    </w:p>
    <w:p w:rsidR="00A879E8" w:rsidP="00B9385C" w:rsidRDefault="00A879E8" w14:paraId="4439D584" w14:textId="77777777">
      <w:pPr>
        <w:pStyle w:val="InfoBlue"/>
      </w:pPr>
    </w:p>
    <w:p w:rsidR="00A879E8" w:rsidRDefault="00A879E8" w14:paraId="79C0F873" w14:textId="77777777">
      <w:pPr>
        <w:pStyle w:val="Ttulo"/>
        <w:rPr>
          <w:sz w:val="28"/>
          <w:szCs w:val="28"/>
          <w:lang w:val="pt-BR"/>
        </w:rPr>
      </w:pPr>
    </w:p>
    <w:p w:rsidR="00A879E8" w:rsidRDefault="00A879E8" w14:paraId="7B084943" w14:textId="77777777">
      <w:pPr>
        <w:rPr>
          <w:lang w:val="pt-BR"/>
        </w:rPr>
        <w:sectPr w:rsidR="00A879E8">
          <w:headerReference w:type="default" r:id="rId8"/>
          <w:pgSz w:w="12240" w:h="15840" w:orient="portrait" w:code="1"/>
          <w:pgMar w:top="1417" w:right="1440" w:bottom="1417" w:left="1440" w:header="720" w:footer="720" w:gutter="0"/>
          <w:cols w:space="720"/>
          <w:vAlign w:val="center"/>
        </w:sectPr>
      </w:pPr>
    </w:p>
    <w:p w:rsidRPr="00561CC0" w:rsidR="00A879E8" w:rsidRDefault="00745B57" w14:paraId="07EF885A" w14:textId="7777777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:rsidRPr="00561CC0" w:rsidR="00D311A4" w:rsidRDefault="00D311A4" w14:paraId="0B4EA5A9" w14:textId="77777777">
      <w:pPr>
        <w:pStyle w:val="CabealhodoSumrio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:rsidRPr="00561CC0" w:rsidR="009F53C2" w:rsidRDefault="002E4019" w14:paraId="63360A60" w14:textId="0B35D298">
      <w:pPr>
        <w:pStyle w:val="Sumrio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Pr="00561CC0" w:rsidR="00D311A4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history="1" w:anchor="_Toc321330753">
        <w:r w:rsidRPr="00561CC0" w:rsidR="009F53C2">
          <w:rPr>
            <w:rStyle w:val="Hyperlink"/>
            <w:noProof/>
            <w:lang w:val="pt-BR"/>
          </w:rPr>
          <w:t>Introdução</w:t>
        </w:r>
        <w:r w:rsidRPr="00561CC0" w:rsidR="009F53C2">
          <w:rPr>
            <w:noProof/>
            <w:webHidden/>
          </w:rPr>
          <w:tab/>
        </w:r>
      </w:hyperlink>
      <w:r w:rsidR="00C5750E">
        <w:rPr>
          <w:noProof/>
        </w:rPr>
        <w:t>3</w:t>
      </w:r>
    </w:p>
    <w:p w:rsidRPr="00561CC0" w:rsidR="009F53C2" w:rsidRDefault="003D1959" w14:paraId="2B38F7BE" w14:textId="7D82C74F">
      <w:pPr>
        <w:pStyle w:val="Sumrio1"/>
        <w:rPr>
          <w:noProof/>
          <w:snapToGrid/>
          <w:sz w:val="22"/>
          <w:szCs w:val="22"/>
          <w:lang w:val="pt-BR" w:eastAsia="pt-BR"/>
        </w:rPr>
      </w:pPr>
      <w:hyperlink w:history="1" w:anchor="_Toc321330754">
        <w:r w:rsidRPr="00561CC0" w:rsidR="009F53C2">
          <w:rPr>
            <w:rStyle w:val="Hyperlink"/>
            <w:noProof/>
            <w:lang w:val="pt-BR"/>
          </w:rPr>
          <w:t>Mapeamento</w:t>
        </w:r>
        <w:r w:rsidRPr="00561CC0" w:rsidR="009F53C2">
          <w:rPr>
            <w:noProof/>
            <w:webHidden/>
          </w:rPr>
          <w:tab/>
        </w:r>
      </w:hyperlink>
      <w:r w:rsidR="00C5750E">
        <w:rPr>
          <w:noProof/>
        </w:rPr>
        <w:t>3</w:t>
      </w:r>
    </w:p>
    <w:p w:rsidRPr="00561CC0" w:rsidR="009F53C2" w:rsidRDefault="003D1959" w14:paraId="4384F8F5" w14:textId="035F4E05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history="1" w:anchor="_Toc321330755">
        <w:r w:rsidRPr="00561CC0" w:rsidR="009F53C2">
          <w:rPr>
            <w:rStyle w:val="Hyperlink"/>
            <w:noProof/>
            <w:lang w:val="pt-BR"/>
          </w:rPr>
          <w:t>Classe de fronteira</w:t>
        </w:r>
        <w:r w:rsidRPr="00561CC0" w:rsidR="009F53C2">
          <w:rPr>
            <w:noProof/>
            <w:webHidden/>
          </w:rPr>
          <w:tab/>
        </w:r>
      </w:hyperlink>
      <w:r w:rsidR="00C5750E">
        <w:rPr>
          <w:noProof/>
        </w:rPr>
        <w:t>3</w:t>
      </w:r>
    </w:p>
    <w:p w:rsidRPr="00561CC0" w:rsidR="009F53C2" w:rsidRDefault="003D1959" w14:paraId="5F4FAD0A" w14:textId="16858CD6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history="1" w:anchor="_Toc321330756">
        <w:r w:rsidRPr="00561CC0" w:rsidR="009F53C2">
          <w:rPr>
            <w:rStyle w:val="Hyperlink"/>
            <w:noProof/>
            <w:lang w:val="pt-BR"/>
          </w:rPr>
          <w:t>Classes do tipo Entity</w:t>
        </w:r>
        <w:r w:rsidRPr="00561CC0" w:rsidR="009F53C2">
          <w:rPr>
            <w:noProof/>
            <w:webHidden/>
          </w:rPr>
          <w:tab/>
        </w:r>
      </w:hyperlink>
      <w:r w:rsidR="00C5750E">
        <w:rPr>
          <w:noProof/>
        </w:rPr>
        <w:t>5</w:t>
      </w:r>
    </w:p>
    <w:p w:rsidRPr="00561CC0" w:rsidR="009F53C2" w:rsidRDefault="003D1959" w14:paraId="0EAE30E7" w14:textId="5F9FBFB0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history="1" w:anchor="_Toc321330757">
        <w:r w:rsidRPr="00561CC0" w:rsidR="009F53C2">
          <w:rPr>
            <w:rStyle w:val="Hyperlink"/>
            <w:noProof/>
            <w:lang w:val="pt-BR"/>
          </w:rPr>
          <w:t>Classe do tipo EntityCollection</w:t>
        </w:r>
        <w:r w:rsidRPr="00561CC0" w:rsidR="009F53C2">
          <w:rPr>
            <w:noProof/>
            <w:webHidden/>
          </w:rPr>
          <w:tab/>
        </w:r>
      </w:hyperlink>
      <w:r w:rsidR="00C5750E">
        <w:rPr>
          <w:noProof/>
        </w:rPr>
        <w:t>6</w:t>
      </w:r>
    </w:p>
    <w:p w:rsidRPr="00561CC0" w:rsidR="00D311A4" w:rsidRDefault="002E4019" w14:paraId="4B96C058" w14:textId="77777777">
      <w:pPr>
        <w:rPr>
          <w:lang w:val="pt-BR"/>
        </w:rPr>
      </w:pPr>
      <w:r w:rsidRPr="00561CC0">
        <w:rPr>
          <w:lang w:val="pt-BR"/>
        </w:rPr>
        <w:fldChar w:fldCharType="end"/>
      </w:r>
    </w:p>
    <w:p w:rsidRPr="00561CC0" w:rsidR="00A879E8" w:rsidRDefault="00745B57" w14:paraId="715DD32C" w14:textId="7777777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br w:type="page"/>
      </w:r>
      <w:r w:rsidRPr="00561CC0" w:rsidR="004C65BD">
        <w:rPr>
          <w:rFonts w:ascii="Times New Roman" w:hAnsi="Times New Roman"/>
        </w:rPr>
        <w:lastRenderedPageBreak/>
        <w:fldChar w:fldCharType="begin"/>
      </w:r>
      <w:r w:rsidRPr="00561CC0" w:rsidR="004C65BD">
        <w:rPr>
          <w:rFonts w:ascii="Times New Roman" w:hAnsi="Times New Roman"/>
          <w:lang w:val="pt-BR"/>
        </w:rPr>
        <w:instrText xml:space="preserve"> TITLE  \* MERGEFORMAT </w:instrText>
      </w:r>
      <w:r w:rsidRPr="00561CC0" w:rsidR="004C65BD">
        <w:rPr>
          <w:rFonts w:ascii="Times New Roman" w:hAnsi="Times New Roman"/>
        </w:rPr>
        <w:fldChar w:fldCharType="separate"/>
      </w:r>
      <w:r w:rsidRPr="00561CC0" w:rsidR="003E13DD">
        <w:rPr>
          <w:rFonts w:ascii="Times New Roman" w:hAnsi="Times New Roman"/>
          <w:lang w:val="pt-BR"/>
        </w:rPr>
        <w:t>Documento de Arquitetura de Software</w:t>
      </w:r>
      <w:r w:rsidRPr="00561CC0" w:rsidR="004C65BD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:rsidRPr="00561CC0" w:rsidR="00F00C49" w:rsidP="00F00C49" w:rsidRDefault="00F00C49" w14:paraId="377B2BB5" w14:textId="77777777">
      <w:pPr>
        <w:rPr>
          <w:lang w:val="pt-BR"/>
        </w:rPr>
      </w:pPr>
    </w:p>
    <w:p w:rsidRPr="00561CC0" w:rsidR="00F00C49" w:rsidP="00F00C49" w:rsidRDefault="00F00C49" w14:paraId="0B4887D0" w14:textId="77777777">
      <w:pPr>
        <w:rPr>
          <w:lang w:val="pt-BR"/>
        </w:rPr>
      </w:pPr>
    </w:p>
    <w:p w:rsidRPr="008F6C41" w:rsidR="00A879E8" w:rsidRDefault="00745B57" w14:paraId="788EEDDB" w14:textId="7777777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name="_Toc456598586" w:id="0"/>
      <w:bookmarkStart w:name="_Toc18206175" w:id="1"/>
      <w:bookmarkStart w:name="_Toc321330753" w:id="2"/>
      <w:r w:rsidRPr="008F6C41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:rsidRPr="008F6C41" w:rsidR="00F00C49" w:rsidP="00F00C49" w:rsidRDefault="00F00C49" w14:paraId="1E47ECB6" w14:textId="77777777">
      <w:pPr>
        <w:rPr>
          <w:sz w:val="24"/>
          <w:szCs w:val="24"/>
          <w:lang w:val="pt-BR"/>
        </w:rPr>
      </w:pPr>
    </w:p>
    <w:p w:rsidRPr="008F6C41" w:rsidR="00B9385C" w:rsidP="00F16A59" w:rsidRDefault="00B9385C" w14:paraId="4850C939" w14:textId="7BEE68EF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name="_Toc456598587" w:id="3"/>
      <w:bookmarkStart w:name="_Toc18206176" w:id="4"/>
      <w:r w:rsidRPr="008F6C41">
        <w:rPr>
          <w:color w:val="000000"/>
        </w:rPr>
        <w:t xml:space="preserve">Esse documento </w:t>
      </w:r>
      <w:r w:rsidRPr="008F6C41" w:rsidR="00722D62">
        <w:rPr>
          <w:color w:val="000000"/>
        </w:rPr>
        <w:t xml:space="preserve">tem como objetivo descrever a visão de implementação do software </w:t>
      </w:r>
      <w:r w:rsidR="00C65508">
        <w:rPr>
          <w:color w:val="000000"/>
        </w:rPr>
        <w:t>Mais Transporte</w:t>
      </w:r>
      <w:r w:rsidRPr="008F6C41" w:rsidR="00722D62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:rsidRPr="008F6C41" w:rsidR="00F00C49" w:rsidP="00722D62" w:rsidRDefault="00F00C49" w14:paraId="5E447801" w14:textId="7777777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name="_Toc321330754" w:id="5"/>
    </w:p>
    <w:p w:rsidRPr="008F6C41" w:rsidR="00722D62" w:rsidP="00722D62" w:rsidRDefault="00722D62" w14:paraId="03BCB893" w14:textId="77777777">
      <w:pPr>
        <w:pStyle w:val="Ttulo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5"/>
    </w:p>
    <w:p w:rsidRPr="008F6C41" w:rsidR="00F00C49" w:rsidP="00F00C49" w:rsidRDefault="00F00C49" w14:paraId="7A019CB1" w14:textId="77777777">
      <w:pPr>
        <w:rPr>
          <w:sz w:val="24"/>
          <w:szCs w:val="24"/>
          <w:lang w:val="pt-BR"/>
        </w:rPr>
      </w:pPr>
    </w:p>
    <w:p w:rsidRPr="008F6C41" w:rsidR="00722D62" w:rsidP="00722D62" w:rsidRDefault="00722D62" w14:paraId="2AE52278" w14:textId="77777777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:rsidRPr="008F6C41" w:rsidR="00722D62" w:rsidP="00722D62" w:rsidRDefault="00722D62" w14:paraId="33682C49" w14:textId="77777777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name="_Toc321330755" w:id="6"/>
      <w:r w:rsidRPr="008F6C41"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6"/>
    </w:p>
    <w:p w:rsidRPr="008F6C41" w:rsidR="00F00C49" w:rsidP="00F00C49" w:rsidRDefault="00F00C49" w14:paraId="3E77CC6E" w14:textId="77777777">
      <w:pPr>
        <w:rPr>
          <w:sz w:val="24"/>
          <w:szCs w:val="24"/>
          <w:lang w:val="pt-BR"/>
        </w:rPr>
      </w:pPr>
    </w:p>
    <w:p w:rsidRPr="008F6C41" w:rsidR="00F00C49" w:rsidP="00F00C49" w:rsidRDefault="00F00C49" w14:paraId="14EA5E9F" w14:textId="77777777">
      <w:pPr>
        <w:rPr>
          <w:sz w:val="24"/>
          <w:szCs w:val="24"/>
          <w:lang w:val="pt-BR"/>
        </w:rPr>
      </w:pPr>
    </w:p>
    <w:p w:rsidRPr="008F6C41" w:rsidR="00722D62" w:rsidP="00722D62" w:rsidRDefault="00722D62" w14:paraId="7E3CB840" w14:textId="3F426519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 xml:space="preserve">Para cada classe de fronteira encontrada é criado um pacote dentro do pacote </w:t>
      </w:r>
      <w:r w:rsidR="00C65508">
        <w:rPr>
          <w:color w:val="000000"/>
        </w:rPr>
        <w:t>MaisTransporte</w:t>
      </w:r>
      <w:r w:rsidR="00F16A59">
        <w:rPr>
          <w:color w:val="000000"/>
        </w:rPr>
        <w:t>Web</w:t>
      </w:r>
      <w:r w:rsidRPr="008F6C41">
        <w:rPr>
          <w:color w:val="000000"/>
        </w:rPr>
        <w:t xml:space="preserve"> nomeado de acordo com o nome da classe de fronteira</w:t>
      </w:r>
      <w:r w:rsidRPr="008F6C41" w:rsidR="00822F83">
        <w:rPr>
          <w:color w:val="000000"/>
        </w:rPr>
        <w:t xml:space="preserve"> eliminando a parte “Tela</w:t>
      </w:r>
      <w:r w:rsidR="00C65508">
        <w:rPr>
          <w:color w:val="000000"/>
        </w:rPr>
        <w:t>Manter</w:t>
      </w:r>
      <w:r w:rsidRPr="008F6C41" w:rsidR="00822F83">
        <w:rPr>
          <w:color w:val="000000"/>
        </w:rPr>
        <w:t>”</w:t>
      </w:r>
      <w:r w:rsidRPr="008F6C41" w:rsidR="008F6C41">
        <w:rPr>
          <w:color w:val="000000"/>
        </w:rPr>
        <w:t>,</w:t>
      </w:r>
      <w:r w:rsidRPr="008F6C41" w:rsidR="00561CC0">
        <w:rPr>
          <w:color w:val="000000"/>
        </w:rPr>
        <w:t xml:space="preserve"> </w:t>
      </w:r>
      <w:r w:rsidRPr="008F6C41" w:rsidR="00822F83">
        <w:rPr>
          <w:color w:val="000000"/>
        </w:rPr>
        <w:t>caso exista</w:t>
      </w:r>
      <w:r w:rsidRPr="008F6C41">
        <w:rPr>
          <w:color w:val="000000"/>
        </w:rPr>
        <w:t xml:space="preserve">. Dentro desse pacote </w:t>
      </w:r>
      <w:r w:rsidR="00B62EDA">
        <w:rPr>
          <w:color w:val="000000"/>
        </w:rPr>
        <w:t>é chamada uma</w:t>
      </w:r>
      <w:r w:rsidR="00144E90">
        <w:rPr>
          <w:color w:val="000000"/>
        </w:rPr>
        <w:t xml:space="preserve"> classe Controladora.</w:t>
      </w:r>
    </w:p>
    <w:p w:rsidRPr="008F6C41" w:rsidR="00F00C49" w:rsidP="00722D62" w:rsidRDefault="00F00C49" w14:paraId="7A755BD1" w14:textId="77777777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:rsidR="001711E3" w:rsidP="001711E3" w:rsidRDefault="001711E3" w14:paraId="72DF7F13" w14:textId="7B1B870F">
      <w:pPr>
        <w:pStyle w:val="NormalWeb"/>
        <w:spacing w:before="0" w:beforeAutospacing="0" w:after="0" w:afterAutospacing="0"/>
        <w:rPr>
          <w:color w:val="000000"/>
        </w:rPr>
      </w:pPr>
    </w:p>
    <w:p w:rsidR="00C65508" w:rsidP="00722D62" w:rsidRDefault="001711E3" w14:paraId="7278B1DE" w14:textId="12EC7A9F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769A229" wp14:editId="0C166E9C">
            <wp:extent cx="5038090" cy="3286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3-08-12 1116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132" cy="33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E3" w:rsidP="001711E3" w:rsidRDefault="001711E3" w14:paraId="6526A391" w14:textId="77777777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color w:val="000000"/>
        </w:rPr>
        <w:t>Figura 1</w:t>
      </w:r>
      <w:r w:rsidRPr="008F6C41">
        <w:rPr>
          <w:color w:val="000000"/>
        </w:rPr>
        <w:t xml:space="preserve"> – Mapeamento das classes de fronteira</w:t>
      </w:r>
    </w:p>
    <w:p w:rsidR="001711E3" w:rsidP="00722D62" w:rsidRDefault="001711E3" w14:paraId="1528E12F" w14:textId="77777777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:rsidR="00C65508" w:rsidP="00722D62" w:rsidRDefault="00C65508" w14:paraId="1B4C893D" w14:textId="56A5719C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4045D8B" wp14:editId="40BE14C6">
            <wp:extent cx="5943600" cy="54521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23-08-12 1118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08" w:rsidP="00722D62" w:rsidRDefault="00C65508" w14:paraId="572FBC21" w14:textId="6C34FC27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color w:val="000000"/>
        </w:rPr>
        <w:t>Figura 2</w:t>
      </w:r>
      <w:r w:rsidRPr="008F6C41">
        <w:rPr>
          <w:color w:val="000000"/>
        </w:rPr>
        <w:t xml:space="preserve"> – Mapeamento das classes de fronteira</w:t>
      </w:r>
    </w:p>
    <w:p w:rsidR="00C65508" w:rsidP="00722D62" w:rsidRDefault="00C65508" w14:paraId="47BA5C34" w14:textId="77777777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:rsidR="00C65508" w:rsidP="00722D62" w:rsidRDefault="00C65508" w14:paraId="5370106E" w14:textId="7E97172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55F6672" wp14:editId="283099E4">
            <wp:extent cx="5943600" cy="402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3-08-12 1120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F6C41" w:rsidR="00C65508" w:rsidP="00722D62" w:rsidRDefault="00C65508" w14:paraId="6B8C8E0D" w14:textId="0453595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color w:val="000000"/>
        </w:rPr>
        <w:t>Figura 3</w:t>
      </w:r>
      <w:r w:rsidRPr="008F6C41">
        <w:rPr>
          <w:color w:val="000000"/>
        </w:rPr>
        <w:t xml:space="preserve"> – Mapeamento das classes de fronteira</w:t>
      </w:r>
    </w:p>
    <w:p w:rsidR="00F00C49" w:rsidP="00F00C49" w:rsidRDefault="00C5398A" w14:paraId="0B825ED3" w14:textId="77777777">
      <w:pPr>
        <w:rPr>
          <w:b/>
          <w:bCs/>
          <w:sz w:val="24"/>
          <w:szCs w:val="24"/>
          <w:lang w:val="pt-BR"/>
        </w:rPr>
      </w:pPr>
      <w:r w:rsidRPr="00C5398A">
        <w:rPr>
          <w:b/>
          <w:bCs/>
          <w:sz w:val="24"/>
          <w:szCs w:val="24"/>
          <w:lang w:val="pt-BR"/>
        </w:rPr>
        <w:t>Classes de controle</w:t>
      </w:r>
    </w:p>
    <w:p w:rsidR="00C5398A" w:rsidP="00F00C49" w:rsidRDefault="00C5398A" w14:paraId="237C79C7" w14:textId="77777777">
      <w:pPr>
        <w:rPr>
          <w:sz w:val="24"/>
          <w:szCs w:val="24"/>
          <w:lang w:val="pt-BR"/>
        </w:rPr>
      </w:pPr>
    </w:p>
    <w:p w:rsidRPr="008F6C41" w:rsidR="00C5398A" w:rsidP="00F00C49" w:rsidRDefault="00C5398A" w14:paraId="795898D0" w14:textId="77777777">
      <w:pPr>
        <w:rPr>
          <w:sz w:val="24"/>
          <w:szCs w:val="24"/>
          <w:lang w:val="pt-BR"/>
        </w:rPr>
      </w:pPr>
    </w:p>
    <w:p w:rsidRPr="008F6C41" w:rsidR="00822F83" w:rsidP="0B7CEE69" w:rsidRDefault="00C5398A" w14:paraId="5D8F9BB0" w14:textId="41DAD191">
      <w:pPr>
        <w:pStyle w:val="NormalWeb"/>
        <w:spacing w:before="0" w:beforeAutospacing="off" w:after="0" w:afterAutospacing="off"/>
        <w:ind w:left="720"/>
        <w:jc w:val="both"/>
        <w:rPr>
          <w:color w:val="000000" w:themeColor="text1" w:themeTint="FF" w:themeShade="FF"/>
        </w:rPr>
      </w:pPr>
      <w:r w:rsidRPr="00C5398A" w:rsidR="00C5398A">
        <w:rPr>
          <w:color w:val="000000"/>
        </w:rPr>
        <w:t xml:space="preserve">Para cada classe do tipo controle encontrada é criada uma </w:t>
      </w:r>
      <w:r w:rsidR="00C65508">
        <w:rPr>
          <w:color w:val="000000"/>
        </w:rPr>
        <w:t>classe nomeada</w:t>
      </w:r>
      <w:r w:rsidRPr="00C5398A" w:rsidR="00C5398A">
        <w:rPr>
          <w:color w:val="000000"/>
        </w:rPr>
        <w:t xml:space="preserve"> de acordo com o nome da classe de controle eliminando estereótipo. Adiciona-se o nome “</w:t>
      </w:r>
      <w:r w:rsidR="00C937FD">
        <w:rPr>
          <w:color w:val="000000"/>
        </w:rPr>
        <w:t>Service</w:t>
      </w:r>
      <w:r w:rsidRPr="00C5398A" w:rsidR="00C5398A">
        <w:rPr>
          <w:color w:val="000000"/>
        </w:rPr>
        <w:t xml:space="preserve">” no </w:t>
      </w:r>
      <w:r w:rsidR="00C937FD">
        <w:rPr>
          <w:color w:val="000000"/>
        </w:rPr>
        <w:t>final</w:t>
      </w:r>
      <w:r w:rsidRPr="00C5398A" w:rsidR="00C5398A">
        <w:rPr>
          <w:color w:val="000000"/>
        </w:rPr>
        <w:t xml:space="preserve"> do nome da classe. A classe é armazenada no pacote </w:t>
      </w:r>
      <w:r w:rsidR="00C937FD">
        <w:rPr>
          <w:color w:val="000000"/>
        </w:rPr>
        <w:t>Service</w:t>
      </w:r>
      <w:r w:rsidR="00C65508">
        <w:rPr>
          <w:color w:val="000000"/>
        </w:rPr>
        <w:t>.  A Figura 4</w:t>
      </w:r>
      <w:r w:rsidRPr="00C5398A" w:rsidR="00C5398A">
        <w:rPr>
          <w:color w:val="000000"/>
        </w:rPr>
        <w:t xml:space="preserve"> apresenta um exemplo desse mapeamento.</w:t>
      </w:r>
      <w:r>
        <w:tab/>
      </w:r>
    </w:p>
    <w:p w:rsidRPr="008F6C41" w:rsidR="00822F83" w:rsidP="0B7CEE69" w:rsidRDefault="00C5398A" w14:textId="767CEA2D" w14:paraId="0B53B8F4">
      <w:pPr>
        <w:pStyle w:val="NormalWeb"/>
        <w:spacing w:before="0" w:beforeAutospacing="off" w:after="0" w:afterAutospacing="off"/>
        <w:ind w:left="720"/>
        <w:jc w:val="both"/>
        <w:rPr>
          <w:color w:val="000000" w:themeColor="text1" w:themeTint="FF" w:themeShade="FF"/>
        </w:rPr>
      </w:pPr>
      <w:r w:rsidR="00744F7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7D6AE4" wp14:editId="6FCA7B10">
                <wp:simplePos x="0" y="0"/>
                <wp:positionH relativeFrom="column">
                  <wp:posOffset>2106295</wp:posOffset>
                </wp:positionH>
                <wp:positionV relativeFrom="paragraph">
                  <wp:posOffset>1003300</wp:posOffset>
                </wp:positionV>
                <wp:extent cx="1130300" cy="0"/>
                <wp:effectExtent l="0" t="0" r="0" b="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id="AutoShape 22" style="position:absolute;margin-left:165.85pt;margin-top:79pt;width:8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" w14:anchorId="49389411">
                <v:stroke endarrow="block"/>
              </v:shape>
            </w:pict>
          </mc:Fallback>
        </mc:AlternateContent>
      </w:r>
    </w:p>
    <w:p w:rsidRPr="008F6C41" w:rsidR="00822F83" w:rsidP="0B7CEE69" w:rsidRDefault="00C5398A" w14:paraId="4D109198" w14:textId="1BFC2C58">
      <w:pPr>
        <w:pStyle w:val="NormalWeb"/>
        <w:bidi w:val="0"/>
        <w:spacing w:before="0" w:beforeAutospacing="off" w:after="0" w:afterAutospacing="off" w:line="240" w:lineRule="auto"/>
        <w:ind w:left="720" w:right="0"/>
        <w:jc w:val="both"/>
      </w:pPr>
      <w:r w:rsidR="73F95FA4">
        <w:drawing>
          <wp:inline wp14:editId="4902600F" wp14:anchorId="7EC95F20">
            <wp:extent cx="1428750" cy="1038225"/>
            <wp:effectExtent l="0" t="0" r="0" b="0"/>
            <wp:docPr id="126786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23475627c8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B9DCF1">
        <w:rPr/>
        <w:t xml:space="preserve">                                        </w:t>
      </w:r>
      <w:r w:rsidR="3AB9DCF1">
        <w:drawing>
          <wp:inline wp14:editId="1504BA11" wp14:anchorId="7A1118BA">
            <wp:extent cx="1266825" cy="800100"/>
            <wp:effectExtent l="0" t="0" r="0" b="0"/>
            <wp:docPr id="1996774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c1e1e479f547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F6C41" w:rsidR="00822F83" w:rsidP="0B7CEE69" w:rsidRDefault="00C5398A" w14:paraId="5B64166A" w14:textId="60D16EFD">
      <w:pPr>
        <w:pStyle w:val="NormalWeb"/>
        <w:spacing w:before="0" w:beforeAutospacing="off" w:after="0" w:afterAutospacing="off"/>
        <w:ind w:left="720"/>
        <w:jc w:val="center"/>
        <w:rPr>
          <w:color w:val="000000"/>
        </w:rPr>
      </w:pPr>
    </w:p>
    <w:p w:rsidRPr="008F6C41" w:rsidR="00822F83" w:rsidP="00822F83" w:rsidRDefault="00822F83" w14:paraId="1D3740C8" w14:textId="374EE7D9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</w:t>
      </w:r>
      <w:r w:rsidR="00C65508">
        <w:rPr>
          <w:color w:val="000000"/>
        </w:rPr>
        <w:t xml:space="preserve"> 4</w:t>
      </w:r>
      <w:r w:rsidRPr="008F6C41">
        <w:rPr>
          <w:color w:val="000000"/>
        </w:rPr>
        <w:t xml:space="preserve"> – Mapeamento das classes do tipo </w:t>
      </w:r>
      <w:r w:rsidR="00744F71">
        <w:rPr>
          <w:color w:val="000000"/>
        </w:rPr>
        <w:t>Controle</w:t>
      </w:r>
    </w:p>
    <w:p w:rsidRPr="008F6C41" w:rsidR="00F00C49" w:rsidP="00722D62" w:rsidRDefault="00F00C49" w14:paraId="6BBD0AA0" w14:textId="77777777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name="_Toc321330757" w:id="7"/>
    </w:p>
    <w:bookmarkEnd w:id="7"/>
    <w:p w:rsidR="00F00C49" w:rsidP="00F00C49" w:rsidRDefault="00902C3F" w14:paraId="4E4D9163" w14:textId="77777777">
      <w:pPr>
        <w:rPr>
          <w:b/>
          <w:bCs/>
          <w:sz w:val="24"/>
          <w:szCs w:val="24"/>
          <w:lang w:val="pt-BR"/>
        </w:rPr>
      </w:pPr>
      <w:r w:rsidRPr="00902C3F">
        <w:rPr>
          <w:b/>
          <w:bCs/>
          <w:sz w:val="24"/>
          <w:szCs w:val="24"/>
          <w:lang w:val="pt-BR"/>
        </w:rPr>
        <w:t>Classes de controle e do tipo Entity</w:t>
      </w:r>
    </w:p>
    <w:p w:rsidR="00902C3F" w:rsidP="00F00C49" w:rsidRDefault="00902C3F" w14:paraId="10CF6726" w14:textId="77777777">
      <w:pPr>
        <w:rPr>
          <w:b/>
          <w:bCs/>
          <w:sz w:val="24"/>
          <w:szCs w:val="24"/>
          <w:lang w:val="pt-BR"/>
        </w:rPr>
      </w:pPr>
    </w:p>
    <w:p w:rsidRPr="008F6C41" w:rsidR="00902C3F" w:rsidP="00F00C49" w:rsidRDefault="00902C3F" w14:paraId="7FB4CAA8" w14:textId="77777777">
      <w:pPr>
        <w:rPr>
          <w:sz w:val="24"/>
          <w:szCs w:val="24"/>
          <w:lang w:val="pt-BR"/>
        </w:rPr>
      </w:pPr>
    </w:p>
    <w:p w:rsidR="00954E56" w:rsidP="00B9385C" w:rsidRDefault="00954E56" w14:paraId="55CF9587" w14:textId="3AB714DD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954E56">
        <w:rPr>
          <w:color w:val="000000"/>
        </w:rPr>
        <w:t xml:space="preserve">Para cada classe do tipo Entity encontrada é criada uma classe </w:t>
      </w:r>
      <w:r w:rsidR="00C937FD">
        <w:rPr>
          <w:color w:val="000000"/>
        </w:rPr>
        <w:t xml:space="preserve">nomeada </w:t>
      </w:r>
      <w:r w:rsidRPr="00954E56">
        <w:rPr>
          <w:color w:val="000000"/>
        </w:rPr>
        <w:t>de acordo com o nome da classe de entidade eliminando o estereótipo</w:t>
      </w:r>
      <w:r w:rsidR="00C65508">
        <w:rPr>
          <w:color w:val="000000"/>
        </w:rPr>
        <w:t>.</w:t>
      </w:r>
      <w:r w:rsidRPr="00954E56">
        <w:rPr>
          <w:color w:val="000000"/>
        </w:rPr>
        <w:t xml:space="preserve"> A classe é armazenada no pacote </w:t>
      </w:r>
      <w:r w:rsidR="00C937FD">
        <w:rPr>
          <w:color w:val="000000"/>
        </w:rPr>
        <w:t>Core</w:t>
      </w:r>
      <w:r w:rsidR="00C65508">
        <w:rPr>
          <w:color w:val="000000"/>
        </w:rPr>
        <w:t>. A Figura 5</w:t>
      </w:r>
      <w:r w:rsidRPr="00954E56">
        <w:rPr>
          <w:color w:val="000000"/>
        </w:rPr>
        <w:t xml:space="preserve"> apresenta um exemplo desse mapeamento.</w:t>
      </w:r>
    </w:p>
    <w:p w:rsidR="001711E3" w:rsidP="001711E3" w:rsidRDefault="001711E3" w14:paraId="032562DB" w14:textId="406374F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6A8FAF7" wp14:editId="68CB4ADA">
            <wp:extent cx="3876675" cy="54578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981" t="7408" r="58653" b="20797"/>
                    <a:stretch/>
                  </pic:blipFill>
                  <pic:spPr bwMode="auto">
                    <a:xfrm>
                      <a:off x="0" y="0"/>
                      <a:ext cx="3876675" cy="545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AB8" w:rsidP="00B40AB8" w:rsidRDefault="00C65508" w14:paraId="2B6CEDAC" w14:textId="1266AFEE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5</w:t>
      </w:r>
      <w:r w:rsidRPr="00561CC0" w:rsidR="00B40AB8">
        <w:rPr>
          <w:color w:val="000000"/>
          <w:sz w:val="20"/>
          <w:szCs w:val="20"/>
        </w:rPr>
        <w:t xml:space="preserve"> – Mapeamento das classes do tipo </w:t>
      </w:r>
      <w:r w:rsidR="00744F71">
        <w:rPr>
          <w:color w:val="000000"/>
          <w:sz w:val="20"/>
          <w:szCs w:val="20"/>
        </w:rPr>
        <w:t>Entity</w:t>
      </w:r>
    </w:p>
    <w:p w:rsidR="001711E3" w:rsidP="20A365C4" w:rsidRDefault="001711E3" w14:paraId="09960EB8" w14:textId="1EBD0CB2">
      <w:pPr>
        <w:pStyle w:val="NormalWeb"/>
        <w:spacing w:before="0" w:beforeAutospacing="off" w:after="0" w:afterAutospacing="off"/>
        <w:ind w:left="720"/>
        <w:jc w:val="center"/>
        <w:rPr>
          <w:color w:val="000000"/>
          <w:sz w:val="20"/>
          <w:szCs w:val="20"/>
        </w:rPr>
      </w:pPr>
    </w:p>
    <w:p w:rsidR="001711E3" w:rsidP="00B40AB8" w:rsidRDefault="001711E3" w14:paraId="4A2B5B3B" w14:textId="77777777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:rsidRPr="00561CC0" w:rsidR="001711E3" w:rsidP="20A365C4" w:rsidRDefault="001711E3" w14:paraId="4444E50A" w14:textId="26F2A888">
      <w:pPr>
        <w:pStyle w:val="NormalWeb"/>
        <w:spacing w:before="0" w:beforeAutospacing="off" w:after="0" w:afterAutospacing="off"/>
        <w:ind w:left="720"/>
        <w:jc w:val="center"/>
        <w:rPr>
          <w:color w:val="000000"/>
          <w:sz w:val="20"/>
          <w:szCs w:val="20"/>
        </w:rPr>
      </w:pPr>
    </w:p>
    <w:p w:rsidR="00136F06" w:rsidP="00136F06" w:rsidRDefault="00136F06" w14:paraId="1AAA6B10" w14:textId="77777777">
      <w:pPr>
        <w:rPr>
          <w:b/>
          <w:bCs/>
          <w:sz w:val="24"/>
          <w:szCs w:val="24"/>
          <w:lang w:val="pt-BR"/>
        </w:rPr>
      </w:pPr>
      <w:r w:rsidRPr="00136F06">
        <w:rPr>
          <w:b/>
          <w:bCs/>
          <w:sz w:val="24"/>
          <w:szCs w:val="24"/>
          <w:lang w:val="pt-BR"/>
        </w:rPr>
        <w:t>Classe do tipo EntityCollection</w:t>
      </w:r>
    </w:p>
    <w:p w:rsidRPr="008F6C41" w:rsidR="00136F06" w:rsidP="00136F06" w:rsidRDefault="00136F06" w14:paraId="16DA14FD" w14:textId="77777777">
      <w:pPr>
        <w:rPr>
          <w:sz w:val="24"/>
          <w:szCs w:val="24"/>
          <w:lang w:val="pt-BR"/>
        </w:rPr>
      </w:pPr>
    </w:p>
    <w:p w:rsidR="00382DCB" w:rsidP="20A365C4" w:rsidRDefault="00744F71" w14:paraId="1E92E2B5" w14:textId="322BA21B">
      <w:pPr>
        <w:pStyle w:val="NormalWeb"/>
        <w:spacing w:before="0" w:beforeAutospacing="off" w:after="0" w:afterAutospacing="off"/>
        <w:ind w:left="720"/>
        <w:jc w:val="both"/>
        <w:rPr>
          <w:color w:val="000000"/>
        </w:rPr>
      </w:pPr>
      <w:r w:rsidRPr="20A365C4" w:rsidR="20A365C4">
        <w:rPr>
          <w:color w:val="000000" w:themeColor="text1" w:themeTint="FF" w:themeShade="FF"/>
        </w:rPr>
        <w:t xml:space="preserve">Todas as classes do tipo </w:t>
      </w:r>
      <w:r w:rsidRPr="20A365C4" w:rsidR="20A365C4">
        <w:rPr>
          <w:color w:val="000000" w:themeColor="text1" w:themeTint="FF" w:themeShade="FF"/>
        </w:rPr>
        <w:t>EntityCollection</w:t>
      </w:r>
      <w:r w:rsidRPr="20A365C4" w:rsidR="20A365C4">
        <w:rPr>
          <w:color w:val="000000" w:themeColor="text1" w:themeTint="FF" w:themeShade="FF"/>
        </w:rPr>
        <w:t xml:space="preserve"> são substituídas pelo contexto do projeto, dentro do pacote Core. A Figura 6 apresenta um exemplo desse mapeamento.</w:t>
      </w:r>
    </w:p>
    <w:p w:rsidR="20A365C4" w:rsidP="20A365C4" w:rsidRDefault="20A365C4" w14:paraId="0741A227" w14:textId="25B09F99">
      <w:pPr>
        <w:pStyle w:val="NormalWeb"/>
        <w:spacing w:before="0" w:beforeAutospacing="off" w:after="0" w:afterAutospacing="off"/>
        <w:ind w:left="72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4F44865" wp14:editId="359CCD03">
                <wp:extent xmlns:wp="http://schemas.openxmlformats.org/drawingml/2006/wordprocessingDrawing" cx="4572000" cy="1609725"/>
                <wp:effectExtent xmlns:wp="http://schemas.openxmlformats.org/drawingml/2006/wordprocessingDrawing" l="0" t="0" r="0" b="9525"/>
                <wp:docPr xmlns:wp="http://schemas.openxmlformats.org/drawingml/2006/wordprocessingDrawing" id="65250703" name="Agrupar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72000" cy="1609725"/>
                          <a:chOff x="0" y="0"/>
                          <a:chExt cx="4572000" cy="160972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856059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0972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Seta: para a Direita 2"/>
                        <wps:cNvSpPr/>
                        <wps:spPr>
                          <a:xfrm>
                            <a:off x="1840230" y="646747"/>
                            <a:ext cx="1127760" cy="4953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bookmarkEnd w:id="3"/>
    <w:bookmarkEnd w:id="4"/>
    <w:p w:rsidRPr="008F6C41" w:rsidR="00136F06" w:rsidP="20A365C4" w:rsidRDefault="00136F06" w14:paraId="74C742AD" w14:textId="4AA50C92">
      <w:pPr>
        <w:pStyle w:val="NormalWeb"/>
        <w:spacing w:before="0" w:beforeAutospacing="off" w:after="0" w:afterAutospacing="off"/>
        <w:ind w:left="720"/>
        <w:jc w:val="center"/>
        <w:rPr>
          <w:color w:val="000000"/>
          <w:sz w:val="20"/>
          <w:szCs w:val="20"/>
        </w:rPr>
      </w:pPr>
      <w:r w:rsidRPr="20A365C4" w:rsidR="20A365C4">
        <w:rPr>
          <w:color w:val="000000" w:themeColor="text1" w:themeTint="FF" w:themeShade="FF"/>
          <w:sz w:val="20"/>
          <w:szCs w:val="20"/>
        </w:rPr>
        <w:t xml:space="preserve">Figura 6 – Mapeamento das classes do tipo </w:t>
      </w:r>
      <w:r w:rsidRPr="20A365C4" w:rsidR="20A365C4">
        <w:rPr>
          <w:color w:val="000000" w:themeColor="text1" w:themeTint="FF" w:themeShade="FF"/>
          <w:sz w:val="20"/>
          <w:szCs w:val="20"/>
        </w:rPr>
        <w:t>EntityCollection</w:t>
      </w:r>
    </w:p>
    <w:sectPr w:rsidRPr="008F6C41" w:rsidR="00136F06" w:rsidSect="00A879E8">
      <w:headerReference w:type="default" r:id="rId16"/>
      <w:footerReference w:type="default" r:id="rId17"/>
      <w:pgSz w:w="12240" w:h="15840" w:orient="portrait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959" w:rsidRDefault="003D1959" w14:paraId="179650B4" w14:textId="77777777">
      <w:pPr>
        <w:spacing w:line="240" w:lineRule="auto"/>
      </w:pPr>
      <w:r>
        <w:separator/>
      </w:r>
    </w:p>
  </w:endnote>
  <w:endnote w:type="continuationSeparator" w:id="0">
    <w:p w:rsidR="003D1959" w:rsidRDefault="003D1959" w14:paraId="0A48816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 w14:paraId="68A400A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A879E8" w14:paraId="366A9004" w14:textId="7777777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P="00B9385C" w:rsidRDefault="00B9385C" w14:paraId="3123B91A" w14:textId="3EF0CF83">
          <w:pPr>
            <w:jc w:val="center"/>
          </w:pPr>
          <w:r>
            <w:t xml:space="preserve">Engenharia de Software, </w:t>
          </w:r>
          <w:r w:rsidR="002E4019">
            <w:fldChar w:fldCharType="begin"/>
          </w:r>
          <w:r w:rsidR="00745B57">
            <w:instrText xml:space="preserve"> DATE \@ "yyyy" </w:instrText>
          </w:r>
          <w:r w:rsidR="002E4019">
            <w:fldChar w:fldCharType="separate"/>
          </w:r>
          <w:r w:rsidR="001711E3">
            <w:rPr>
              <w:noProof/>
            </w:rPr>
            <w:t>2023</w:t>
          </w:r>
          <w:r w:rsidR="002E401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745B57" w14:paraId="4280F782" w14:textId="19A8495F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1711E3">
            <w:rPr>
              <w:rStyle w:val="Nmerodepgina"/>
              <w:noProof/>
              <w:lang w:val="pt-BR"/>
            </w:rPr>
            <w:t>7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 w:rsidR="003D1959">
            <w:fldChar w:fldCharType="begin"/>
          </w:r>
          <w:r w:rsidR="003D1959">
            <w:instrText xml:space="preserve"> NUMPAGES  \* MERGEFORMAT </w:instrText>
          </w:r>
          <w:r w:rsidR="003D1959">
            <w:fldChar w:fldCharType="separate"/>
          </w:r>
          <w:r w:rsidRPr="001711E3" w:rsidR="001711E3">
            <w:rPr>
              <w:rStyle w:val="Nmerodepgina"/>
              <w:noProof/>
            </w:rPr>
            <w:t>7</w:t>
          </w:r>
          <w:r w:rsidR="003D1959">
            <w:rPr>
              <w:rStyle w:val="Nmerodepgina"/>
              <w:noProof/>
            </w:rPr>
            <w:fldChar w:fldCharType="end"/>
          </w:r>
        </w:p>
      </w:tc>
    </w:tr>
  </w:tbl>
  <w:p w:rsidR="00A879E8" w:rsidRDefault="00A879E8" w14:paraId="76B9087C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959" w:rsidRDefault="003D1959" w14:paraId="1CA5A073" w14:textId="77777777">
      <w:pPr>
        <w:spacing w:line="240" w:lineRule="auto"/>
      </w:pPr>
      <w:r>
        <w:separator/>
      </w:r>
    </w:p>
  </w:footnote>
  <w:footnote w:type="continuationSeparator" w:id="0">
    <w:p w:rsidR="003D1959" w:rsidRDefault="003D1959" w14:paraId="0C89978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9E8" w:rsidRDefault="00A879E8" w14:paraId="04F9B6C9" w14:textId="77777777">
    <w:pPr>
      <w:rPr>
        <w:sz w:val="24"/>
        <w:szCs w:val="24"/>
      </w:rPr>
    </w:pPr>
  </w:p>
  <w:p w:rsidR="00A879E8" w:rsidRDefault="00A879E8" w14:paraId="7AE5F74F" w14:textId="77777777">
    <w:pPr>
      <w:pBdr>
        <w:top w:val="single" w:color="auto" w:sz="6" w:space="1"/>
      </w:pBdr>
      <w:rPr>
        <w:sz w:val="24"/>
        <w:szCs w:val="24"/>
      </w:rPr>
    </w:pPr>
  </w:p>
  <w:p w:rsidRPr="00561CC0" w:rsidR="00A879E8" w:rsidRDefault="00B9385C" w14:paraId="634D9E0A" w14:textId="77777777">
    <w:pPr>
      <w:pBdr>
        <w:bottom w:val="single" w:color="auto" w:sz="6" w:space="1"/>
      </w:pBdr>
      <w:jc w:val="right"/>
      <w:rPr>
        <w:b/>
        <w:bCs/>
        <w:sz w:val="36"/>
        <w:szCs w:val="36"/>
      </w:rPr>
    </w:pPr>
    <w:r w:rsidRPr="00561CC0">
      <w:rPr>
        <w:b/>
        <w:bCs/>
        <w:sz w:val="36"/>
        <w:szCs w:val="36"/>
      </w:rPr>
      <w:t>Engenharia de Software 2</w:t>
    </w:r>
  </w:p>
  <w:p w:rsidR="00A879E8" w:rsidRDefault="00A879E8" w14:paraId="33B4C7B7" w14:textId="77777777">
    <w:pPr>
      <w:pBdr>
        <w:bottom w:val="single" w:color="auto" w:sz="6" w:space="1"/>
      </w:pBdr>
      <w:jc w:val="right"/>
      <w:rPr>
        <w:sz w:val="24"/>
        <w:szCs w:val="24"/>
      </w:rPr>
    </w:pPr>
  </w:p>
  <w:p w:rsidR="00A879E8" w:rsidRDefault="00A879E8" w14:paraId="395E8867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 w14:paraId="7182938C" w14:textId="77777777"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="00A879E8" w:rsidRDefault="00C65508" w14:paraId="75D0F744" w14:textId="1A92D8D5">
          <w:r>
            <w:t>Mais Transporte</w:t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="008F6C41" w:rsidP="008F6C41" w:rsidRDefault="00745B57" w14:paraId="6CAADA38" w14:textId="7777777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1.0</w:t>
          </w:r>
        </w:p>
      </w:tc>
    </w:tr>
    <w:tr w:rsidR="00A879E8" w14:paraId="23184DFD" w14:textId="77777777"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Pr="00722D62" w:rsidR="00A879E8" w:rsidP="008F6C41" w:rsidRDefault="00722D62" w14:paraId="39634FC8" w14:textId="77777777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 w:rsidR="00A879E8" w:rsidP="008F6C41" w:rsidRDefault="00745B57" w14:paraId="31F8711E" w14:textId="40548838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C65508">
            <w:rPr>
              <w:lang w:val="pt-BR"/>
            </w:rPr>
            <w:t>12/08/2023</w:t>
          </w:r>
        </w:p>
      </w:tc>
    </w:tr>
  </w:tbl>
  <w:p w:rsidR="00A879E8" w:rsidRDefault="00A879E8" w14:paraId="76749E53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pt-BR" w:vendorID="64" w:dllVersion="131078" w:nlCheck="1" w:checkStyle="0" w:appName="MSWord"/>
  <w:attachedTemplate r:id="rId1"/>
  <w:trackRevisions w:val="false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5C"/>
    <w:rsid w:val="00035FE1"/>
    <w:rsid w:val="00046249"/>
    <w:rsid w:val="00083A85"/>
    <w:rsid w:val="000E5939"/>
    <w:rsid w:val="00134E40"/>
    <w:rsid w:val="00136F06"/>
    <w:rsid w:val="00144E90"/>
    <w:rsid w:val="001711E3"/>
    <w:rsid w:val="002E385F"/>
    <w:rsid w:val="002E4019"/>
    <w:rsid w:val="002F27AB"/>
    <w:rsid w:val="00362FB9"/>
    <w:rsid w:val="00382DCB"/>
    <w:rsid w:val="003B431B"/>
    <w:rsid w:val="003D1959"/>
    <w:rsid w:val="003E13DD"/>
    <w:rsid w:val="003E550A"/>
    <w:rsid w:val="004C65BD"/>
    <w:rsid w:val="00561CC0"/>
    <w:rsid w:val="00644CDC"/>
    <w:rsid w:val="006A44B9"/>
    <w:rsid w:val="006B662B"/>
    <w:rsid w:val="006E0FB1"/>
    <w:rsid w:val="006F2EB4"/>
    <w:rsid w:val="00722D62"/>
    <w:rsid w:val="00744F71"/>
    <w:rsid w:val="00745B57"/>
    <w:rsid w:val="007C1765"/>
    <w:rsid w:val="007E66CB"/>
    <w:rsid w:val="007F5968"/>
    <w:rsid w:val="00822F83"/>
    <w:rsid w:val="00830D93"/>
    <w:rsid w:val="008F6C41"/>
    <w:rsid w:val="008F7AD2"/>
    <w:rsid w:val="00902C3F"/>
    <w:rsid w:val="00953971"/>
    <w:rsid w:val="00954E56"/>
    <w:rsid w:val="009812E2"/>
    <w:rsid w:val="009D68E8"/>
    <w:rsid w:val="009F42B2"/>
    <w:rsid w:val="009F53C2"/>
    <w:rsid w:val="009F7E90"/>
    <w:rsid w:val="00A879E8"/>
    <w:rsid w:val="00AA25F3"/>
    <w:rsid w:val="00B40AB8"/>
    <w:rsid w:val="00B62EDA"/>
    <w:rsid w:val="00B9385C"/>
    <w:rsid w:val="00C37ADD"/>
    <w:rsid w:val="00C5398A"/>
    <w:rsid w:val="00C5750E"/>
    <w:rsid w:val="00C65508"/>
    <w:rsid w:val="00C937FD"/>
    <w:rsid w:val="00CC0B5B"/>
    <w:rsid w:val="00D311A4"/>
    <w:rsid w:val="00D7303E"/>
    <w:rsid w:val="00DE28A0"/>
    <w:rsid w:val="00EA423C"/>
    <w:rsid w:val="00EF28B2"/>
    <w:rsid w:val="00F00C49"/>
    <w:rsid w:val="00F03A7E"/>
    <w:rsid w:val="00F16A59"/>
    <w:rsid w:val="00FB6A6E"/>
    <w:rsid w:val="0B7CEE69"/>
    <w:rsid w:val="161793A2"/>
    <w:rsid w:val="1DAFB4F7"/>
    <w:rsid w:val="20A365C4"/>
    <w:rsid w:val="25A19E7F"/>
    <w:rsid w:val="3847559D"/>
    <w:rsid w:val="3AB9DCF1"/>
    <w:rsid w:val="3BD8BE92"/>
    <w:rsid w:val="42E1FAD6"/>
    <w:rsid w:val="73F9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95E40F"/>
  <w15:docId w15:val="{AD20467A-3A03-4182-BEA5-B6C8802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2" w:customStyle="1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styleId="Bullet1" w:customStyle="1">
    <w:name w:val="Bullet1"/>
    <w:basedOn w:val="Normal"/>
    <w:rsid w:val="00A879E8"/>
    <w:pPr>
      <w:ind w:left="720" w:hanging="432"/>
    </w:pPr>
  </w:style>
  <w:style w:type="paragraph" w:styleId="Bullet2" w:customStyle="1">
    <w:name w:val="Bullet2"/>
    <w:basedOn w:val="Normal"/>
    <w:rsid w:val="00A879E8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MainTitle" w:customStyle="1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Paragraph1" w:customStyle="1">
    <w:name w:val="Paragraph1"/>
    <w:basedOn w:val="Normal"/>
    <w:rsid w:val="00A879E8"/>
    <w:pPr>
      <w:spacing w:before="80" w:line="240" w:lineRule="auto"/>
      <w:jc w:val="both"/>
    </w:pPr>
  </w:style>
  <w:style w:type="paragraph" w:styleId="Paragraph3" w:customStyle="1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styleId="Body" w:customStyle="1">
    <w:name w:val="Body"/>
    <w:basedOn w:val="Normal"/>
    <w:rsid w:val="00A879E8"/>
    <w:pPr>
      <w:widowControl/>
      <w:spacing w:before="120" w:line="240" w:lineRule="auto"/>
      <w:jc w:val="both"/>
    </w:pPr>
  </w:style>
  <w:style w:type="paragraph" w:styleId="Bullet" w:customStyle="1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styleId="InfoBlue" w:customStyle="1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styleId="tw4winNone" w:customStyle="1">
    <w:name w:val="tw4winNone"/>
    <w:basedOn w:val="Fontepargpadro"/>
    <w:rsid w:val="00A879E8"/>
  </w:style>
  <w:style w:type="character" w:styleId="tw4winExternal" w:customStyle="1">
    <w:name w:val="tw4winExternal"/>
    <w:rsid w:val="00A879E8"/>
    <w:rPr>
      <w:rFonts w:ascii="Courier New" w:hAnsi="Courier New"/>
      <w:noProof/>
      <w:color w:val="808080"/>
    </w:rPr>
  </w:style>
  <w:style w:type="character" w:styleId="tw4winInternal" w:customStyle="1">
    <w:name w:val="tw4winInternal"/>
    <w:rsid w:val="00A879E8"/>
    <w:rPr>
      <w:rFonts w:ascii="Courier New" w:hAnsi="Courier New"/>
      <w:noProof/>
      <w:color w:val="FF0000"/>
    </w:rPr>
  </w:style>
  <w:style w:type="character" w:styleId="tw4winMark" w:customStyle="1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rsid w:val="00A879E8"/>
    <w:rPr>
      <w:color w:val="0000FF"/>
    </w:rPr>
  </w:style>
  <w:style w:type="character" w:styleId="tw4winPopup" w:customStyle="1">
    <w:name w:val="tw4winPopup"/>
    <w:rsid w:val="00A879E8"/>
    <w:rPr>
      <w:rFonts w:ascii="Courier New" w:hAnsi="Courier New"/>
      <w:noProof/>
      <w:color w:val="008000"/>
    </w:rPr>
  </w:style>
  <w:style w:type="character" w:styleId="tw4winJump" w:customStyle="1">
    <w:name w:val="tw4winJump"/>
    <w:rsid w:val="00A879E8"/>
    <w:rPr>
      <w:rFonts w:ascii="Courier New" w:hAnsi="Courier New"/>
      <w:noProof/>
      <w:color w:val="008080"/>
    </w:rPr>
  </w:style>
  <w:style w:type="character" w:styleId="DONOTTRANSLATE" w:customStyle="1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image" Target="media/image5.pn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2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image" Target="/media/image8.png" Id="rId1185605988" /><Relationship Type="http://schemas.openxmlformats.org/officeDocument/2006/relationships/image" Target="/media/image7.png" Id="Ra323475627c84d25" /><Relationship Type="http://schemas.openxmlformats.org/officeDocument/2006/relationships/image" Target="/media/image9.png" Id="R6bc1e1e479f5474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06F3F-3D71-4476-AE3E-C84EB6DF6EC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rup_sad</ap:Template>
  <ap:Application>Microsoft Word for the web</ap:Application>
  <ap:DocSecurity>0</ap:DocSecurity>
  <ap:ScaleCrop>false</ap:ScaleCrop>
  <ap:Company>&lt;Nome da Empresa&gt;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Arquitetura de Software</dc:title>
  <dc:subject>&lt;Nome do Projeto&gt;</dc:subject>
  <dc:creator>vbox</dc:creator>
  <keywords/>
  <dc:description/>
  <lastModifiedBy>Alesandro Da Silva Santos</lastModifiedBy>
  <revision>6</revision>
  <dcterms:created xsi:type="dcterms:W3CDTF">2023-08-12T14:27:00.0000000Z</dcterms:created>
  <dcterms:modified xsi:type="dcterms:W3CDTF">2023-08-17T13:25:18.1039481Z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